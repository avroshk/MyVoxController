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10894" w14:textId="77777777" w:rsidR="00B00A40" w:rsidRDefault="00D353B8">
      <w:pPr>
        <w:pStyle w:val="Date"/>
      </w:pPr>
      <w:r>
        <w:t>Mar 15</w:t>
      </w:r>
    </w:p>
    <w:p w14:paraId="2BE2CC8A" w14:textId="77777777" w:rsidR="00D353B8" w:rsidRDefault="00D353B8">
      <w:pPr>
        <w:pStyle w:val="Title"/>
      </w:pPr>
      <w:r>
        <w:t xml:space="preserve">Design Document </w:t>
      </w:r>
    </w:p>
    <w:p w14:paraId="36CD9B81" w14:textId="77777777" w:rsidR="00B00A40" w:rsidRDefault="00D353B8">
      <w:pPr>
        <w:pStyle w:val="Title"/>
      </w:pPr>
      <w:r>
        <w:t>My Vox Controller</w:t>
      </w:r>
    </w:p>
    <w:p w14:paraId="08D387BF" w14:textId="77777777" w:rsidR="00B00A40" w:rsidRDefault="00D353B8">
      <w:pPr>
        <w:pStyle w:val="Heading1"/>
      </w:pPr>
      <w:r>
        <w:t>Platform</w:t>
      </w:r>
    </w:p>
    <w:p w14:paraId="5542163F" w14:textId="6018AB6C" w:rsidR="00B00A40" w:rsidRDefault="00A30B64" w:rsidP="00DC047D">
      <w:r>
        <w:t>I chose openframeworks platform to implement the vocal controlled game. It has a comprehensive wrapper over OpenGL.</w:t>
      </w:r>
      <w:r w:rsidR="00DC047D">
        <w:t xml:space="preserve"> For me it was the perfect platform to implement graphics and audio in C++.</w:t>
      </w:r>
    </w:p>
    <w:p w14:paraId="635C49DA" w14:textId="00B5D6D5" w:rsidR="00B00A40" w:rsidRDefault="00DC047D">
      <w:pPr>
        <w:pStyle w:val="Heading1"/>
      </w:pPr>
      <w:r>
        <w:t>ApPLICATION</w:t>
      </w:r>
    </w:p>
    <w:p w14:paraId="0E431E4A" w14:textId="77777777" w:rsidR="00DC047D" w:rsidRDefault="00DC047D" w:rsidP="00DC047D">
      <w:r>
        <w:t>This application will run on Mac assuming the microphone port is on deviceID [0] (since I have hardcoded it)</w:t>
      </w:r>
    </w:p>
    <w:p w14:paraId="42EE852E" w14:textId="2BBBD64A" w:rsidR="00DC047D" w:rsidRDefault="00DC047D" w:rsidP="00DC047D">
      <w:r w:rsidRPr="00DC047D">
        <w:t>https://github.com/avroshk/MyVoxController/blob/master/apps/myApps/myVoxControllerGame/bin/myVoxControllerGameDebug.app/Contents/MacOS/myVoxControllerGameDebug</w:t>
      </w:r>
      <w:r>
        <w:t xml:space="preserve"> </w:t>
      </w:r>
    </w:p>
    <w:p w14:paraId="2AE233EB" w14:textId="2D754692" w:rsidR="00DC047D" w:rsidRDefault="00DC047D">
      <w:pPr>
        <w:pStyle w:val="Heading1"/>
      </w:pPr>
      <w:r>
        <w:t>Architecture</w:t>
      </w:r>
    </w:p>
    <w:p w14:paraId="3DB01264" w14:textId="55D5582A" w:rsidR="00DC047D" w:rsidRDefault="00DC047D" w:rsidP="00DC047D">
      <w:r>
        <w:t>T</w:t>
      </w:r>
      <w:r>
        <w:t>he</w:t>
      </w:r>
      <w:bookmarkStart w:id="0" w:name="_GoBack"/>
      <w:bookmarkEnd w:id="0"/>
      <w:r>
        <w:t xml:space="preserve"> </w:t>
      </w:r>
      <w:r>
        <w:t>dfd</w:t>
      </w:r>
    </w:p>
    <w:p w14:paraId="6AC25E7F" w14:textId="77777777" w:rsidR="00DC047D" w:rsidRDefault="00DC047D">
      <w:pPr>
        <w:pStyle w:val="Heading1"/>
      </w:pPr>
    </w:p>
    <w:p w14:paraId="5AFF64A5" w14:textId="77777777" w:rsidR="00DC047D" w:rsidRDefault="00DC047D">
      <w:pPr>
        <w:pStyle w:val="Heading1"/>
      </w:pPr>
    </w:p>
    <w:p w14:paraId="5062FDF7" w14:textId="77777777" w:rsidR="00DC047D" w:rsidRDefault="00DC047D">
      <w:pPr>
        <w:pStyle w:val="Heading1"/>
      </w:pPr>
    </w:p>
    <w:p w14:paraId="5953A592" w14:textId="29C745FA" w:rsidR="00B00A40" w:rsidRDefault="00DC047D" w:rsidP="00DC047D">
      <w:r>
        <w:t xml:space="preserve">I have a myReadAudio class that </w:t>
      </w:r>
    </w:p>
    <w:p w14:paraId="7903A6B4" w14:textId="77777777" w:rsidR="00D353B8" w:rsidRDefault="00D353B8">
      <w:r>
        <w:br w:type="page"/>
      </w:r>
    </w:p>
    <w:sdt>
      <w:sdtPr>
        <w:id w:val="1693957276"/>
        <w:placeholder>
          <w:docPart w:val="C8FEB37C4371E94AAA0394FC60F5E2B4"/>
        </w:placeholder>
        <w:temporary/>
        <w:showingPlcHdr/>
        <w15:appearance w15:val="hidden"/>
      </w:sdtPr>
      <w:sdtEndPr/>
      <w:sdtContent>
        <w:p w14:paraId="1C1F5156" w14:textId="77777777" w:rsidR="00D353B8" w:rsidRDefault="00D353B8" w:rsidP="00D353B8">
          <w:pPr>
            <w:pStyle w:val="Heading1"/>
          </w:pPr>
          <w:r>
            <w:t>Heading 1</w:t>
          </w:r>
        </w:p>
      </w:sdtContent>
    </w:sdt>
    <w:sdt>
      <w:sdtPr>
        <w:id w:val="355159816"/>
        <w:placeholder>
          <w:docPart w:val="58DC9F02E2D92B468DBC51F75702C19C"/>
        </w:placeholder>
        <w:temporary/>
        <w:showingPlcHdr/>
        <w15:appearance w15:val="hidden"/>
      </w:sdtPr>
      <w:sdtEndPr/>
      <w:sdtContent>
        <w:p w14:paraId="78801326" w14:textId="77777777" w:rsidR="00D353B8" w:rsidRDefault="00D353B8" w:rsidP="00D353B8">
          <w:r>
            <w:t xml:space="preserve">Want to insert a picture from your files or add a shape, text box, or table? You got it! On the Insert tab of the ribbon, just tap the option you need. </w:t>
          </w:r>
        </w:p>
        <w:p w14:paraId="646BA0DF" w14:textId="77777777" w:rsidR="00D353B8" w:rsidRDefault="00D353B8" w:rsidP="00D353B8">
          <w:r>
            <w:t>Find even more easy-to-use tools on the Insert tab, such as to add a hyperlink or insert a comment.</w:t>
          </w:r>
        </w:p>
      </w:sdtContent>
    </w:sdt>
    <w:p w14:paraId="100785D3" w14:textId="77777777" w:rsidR="00D353B8" w:rsidRDefault="00D353B8"/>
    <w:sectPr w:rsidR="00D353B8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E0D44" w14:textId="77777777" w:rsidR="00107B1A" w:rsidRDefault="00107B1A">
      <w:pPr>
        <w:spacing w:after="0" w:line="240" w:lineRule="auto"/>
      </w:pPr>
      <w:r>
        <w:separator/>
      </w:r>
    </w:p>
    <w:p w14:paraId="63EFCB8F" w14:textId="77777777" w:rsidR="00107B1A" w:rsidRDefault="00107B1A"/>
  </w:endnote>
  <w:endnote w:type="continuationSeparator" w:id="0">
    <w:p w14:paraId="0395F651" w14:textId="77777777" w:rsidR="00107B1A" w:rsidRDefault="00107B1A">
      <w:pPr>
        <w:spacing w:after="0" w:line="240" w:lineRule="auto"/>
      </w:pPr>
      <w:r>
        <w:continuationSeparator/>
      </w:r>
    </w:p>
    <w:p w14:paraId="2B172B04" w14:textId="77777777" w:rsidR="00107B1A" w:rsidRDefault="00107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A8338" w14:textId="77777777" w:rsidR="00B00A40" w:rsidRDefault="007176D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C04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65406" w14:textId="77777777" w:rsidR="00107B1A" w:rsidRDefault="00107B1A">
      <w:pPr>
        <w:spacing w:after="0" w:line="240" w:lineRule="auto"/>
      </w:pPr>
      <w:r>
        <w:separator/>
      </w:r>
    </w:p>
    <w:p w14:paraId="3C625ACC" w14:textId="77777777" w:rsidR="00107B1A" w:rsidRDefault="00107B1A"/>
  </w:footnote>
  <w:footnote w:type="continuationSeparator" w:id="0">
    <w:p w14:paraId="178C6490" w14:textId="77777777" w:rsidR="00107B1A" w:rsidRDefault="00107B1A">
      <w:pPr>
        <w:spacing w:after="0" w:line="240" w:lineRule="auto"/>
      </w:pPr>
      <w:r>
        <w:continuationSeparator/>
      </w:r>
    </w:p>
    <w:p w14:paraId="7FFAB556" w14:textId="77777777" w:rsidR="00107B1A" w:rsidRDefault="00107B1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B8"/>
    <w:rsid w:val="00107B1A"/>
    <w:rsid w:val="007176DB"/>
    <w:rsid w:val="00A30B64"/>
    <w:rsid w:val="00B00A40"/>
    <w:rsid w:val="00D353B8"/>
    <w:rsid w:val="00DC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DC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FEB37C4371E94AAA0394FC60F5E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3EE54-902B-1641-9BE1-87C9B7B2FD61}"/>
      </w:docPartPr>
      <w:docPartBody>
        <w:p w:rsidR="001647EC" w:rsidRDefault="006E68F1" w:rsidP="006E68F1">
          <w:pPr>
            <w:pStyle w:val="C8FEB37C4371E94AAA0394FC60F5E2B4"/>
          </w:pPr>
          <w:r>
            <w:t>Heading 1</w:t>
          </w:r>
        </w:p>
      </w:docPartBody>
    </w:docPart>
    <w:docPart>
      <w:docPartPr>
        <w:name w:val="58DC9F02E2D92B468DBC51F75702C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635F7-0350-F340-B219-6889E5D08C78}"/>
      </w:docPartPr>
      <w:docPartBody>
        <w:p w:rsidR="006E68F1" w:rsidRDefault="006E68F1">
          <w:r>
            <w:t xml:space="preserve">Want to insert a picture from your files or add a shape, text box, or table? You got it! On the Insert tab of the ribbon, just tap the option you need. </w:t>
          </w:r>
        </w:p>
        <w:p w:rsidR="001647EC" w:rsidRDefault="006E68F1" w:rsidP="006E68F1">
          <w:pPr>
            <w:pStyle w:val="58DC9F02E2D92B468DBC51F75702C19C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F1"/>
    <w:rsid w:val="001647EC"/>
    <w:rsid w:val="00662814"/>
    <w:rsid w:val="006E68F1"/>
    <w:rsid w:val="00D9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ADEFF43EE71A46A7A3917389D21965">
    <w:name w:val="3EADEFF43EE71A46A7A3917389D21965"/>
  </w:style>
  <w:style w:type="paragraph" w:customStyle="1" w:styleId="749FDA6A5C43AC459EE3C0A55A6D8090">
    <w:name w:val="749FDA6A5C43AC459EE3C0A55A6D8090"/>
  </w:style>
  <w:style w:type="paragraph" w:customStyle="1" w:styleId="06B976886138BD4C8DB0A14EADDD54A8">
    <w:name w:val="06B976886138BD4C8DB0A14EADDD54A8"/>
  </w:style>
  <w:style w:type="paragraph" w:customStyle="1" w:styleId="6A86A8570C54B24EA27139E1E42CC491">
    <w:name w:val="6A86A8570C54B24EA27139E1E42CC491"/>
  </w:style>
  <w:style w:type="paragraph" w:customStyle="1" w:styleId="C3CF6ACDEDA66A4985606B086D6D766B">
    <w:name w:val="C3CF6ACDEDA66A4985606B086D6D766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0742CB4F38D36340AA818B8A24E128A4">
    <w:name w:val="0742CB4F38D36340AA818B8A24E128A4"/>
  </w:style>
  <w:style w:type="paragraph" w:customStyle="1" w:styleId="56DEFDD085394E44A59BC40D933B4E44">
    <w:name w:val="56DEFDD085394E44A59BC40D933B4E44"/>
  </w:style>
  <w:style w:type="paragraph" w:customStyle="1" w:styleId="1EFB2A773FDCD34896A774104E99A64F">
    <w:name w:val="1EFB2A773FDCD34896A774104E99A64F"/>
  </w:style>
  <w:style w:type="paragraph" w:customStyle="1" w:styleId="C8FEB37C4371E94AAA0394FC60F5E2B4">
    <w:name w:val="C8FEB37C4371E94AAA0394FC60F5E2B4"/>
    <w:rsid w:val="006E68F1"/>
  </w:style>
  <w:style w:type="paragraph" w:customStyle="1" w:styleId="58DC9F02E2D92B468DBC51F75702C19C">
    <w:name w:val="58DC9F02E2D92B468DBC51F75702C19C"/>
    <w:rsid w:val="006E6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</TotalTime>
  <Pages>2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Avrosh</dc:creator>
  <cp:keywords/>
  <dc:description/>
  <cp:lastModifiedBy>Kumar, Avrosh</cp:lastModifiedBy>
  <cp:revision>3</cp:revision>
  <dcterms:created xsi:type="dcterms:W3CDTF">2016-03-15T18:40:00Z</dcterms:created>
  <dcterms:modified xsi:type="dcterms:W3CDTF">2016-03-15T18:58:00Z</dcterms:modified>
</cp:coreProperties>
</file>